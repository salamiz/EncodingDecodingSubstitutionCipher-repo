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242BF" w14:textId="77777777" w:rsidR="00555097" w:rsidRPr="00555097" w:rsidRDefault="00555097" w:rsidP="00555097">
      <w:pPr>
        <w:pStyle w:val="Title"/>
        <w:tabs>
          <w:tab w:val="left" w:pos="6850"/>
        </w:tabs>
        <w:jc w:val="left"/>
        <w:rPr>
          <w:sz w:val="28"/>
          <w:szCs w:val="28"/>
        </w:rPr>
      </w:pPr>
      <w:r w:rsidRPr="00555097">
        <w:rPr>
          <w:sz w:val="28"/>
          <w:szCs w:val="28"/>
        </w:rPr>
        <w:t>NAME: Zulkifli Temitope Salami</w:t>
      </w:r>
      <w:r w:rsidRPr="00555097">
        <w:rPr>
          <w:sz w:val="28"/>
          <w:szCs w:val="28"/>
        </w:rPr>
        <w:tab/>
      </w:r>
    </w:p>
    <w:p w14:paraId="3C4F9130" w14:textId="655ED5E3" w:rsidR="00555097" w:rsidRDefault="00555097" w:rsidP="00555097">
      <w:pPr>
        <w:pStyle w:val="Title"/>
        <w:jc w:val="left"/>
        <w:rPr>
          <w:sz w:val="28"/>
          <w:szCs w:val="28"/>
        </w:rPr>
      </w:pPr>
      <w:r w:rsidRPr="00555097">
        <w:rPr>
          <w:sz w:val="28"/>
          <w:szCs w:val="28"/>
        </w:rPr>
        <w:t>DATE: 11/1</w:t>
      </w:r>
      <w:r>
        <w:rPr>
          <w:sz w:val="28"/>
          <w:szCs w:val="28"/>
        </w:rPr>
        <w:t>7</w:t>
      </w:r>
      <w:r w:rsidRPr="00555097">
        <w:rPr>
          <w:sz w:val="28"/>
          <w:szCs w:val="28"/>
        </w:rPr>
        <w:t>/2022</w:t>
      </w:r>
    </w:p>
    <w:p w14:paraId="2AC1C630" w14:textId="7F3533FE" w:rsidR="00552831" w:rsidRPr="00552831" w:rsidRDefault="00552831" w:rsidP="008D60FF">
      <w:pPr>
        <w:pStyle w:val="Title"/>
        <w:jc w:val="left"/>
        <w:rPr>
          <w:sz w:val="28"/>
          <w:szCs w:val="28"/>
        </w:rPr>
      </w:pPr>
      <w:r w:rsidRPr="00552831">
        <w:rPr>
          <w:sz w:val="28"/>
          <w:szCs w:val="28"/>
        </w:rPr>
        <w:t xml:space="preserve">PROGRAM DESCRIPTION: </w:t>
      </w:r>
      <w:r w:rsidR="009E0F58">
        <w:rPr>
          <w:sz w:val="28"/>
          <w:szCs w:val="28"/>
        </w:rPr>
        <w:t xml:space="preserve">A program used to decode or encode </w:t>
      </w:r>
      <w:r w:rsidR="00415C6B">
        <w:rPr>
          <w:sz w:val="28"/>
          <w:szCs w:val="28"/>
        </w:rPr>
        <w:t xml:space="preserve">a </w:t>
      </w:r>
      <w:r w:rsidR="00211A3D">
        <w:rPr>
          <w:sz w:val="28"/>
          <w:szCs w:val="28"/>
        </w:rPr>
        <w:t xml:space="preserve">plain </w:t>
      </w:r>
      <w:r w:rsidR="00415C6B">
        <w:rPr>
          <w:sz w:val="28"/>
          <w:szCs w:val="28"/>
        </w:rPr>
        <w:t>text input from a user</w:t>
      </w:r>
      <w:r w:rsidR="00211A3D">
        <w:rPr>
          <w:sz w:val="28"/>
          <w:szCs w:val="28"/>
        </w:rPr>
        <w:t xml:space="preserve">. </w:t>
      </w:r>
      <w:r w:rsidR="00E2188F">
        <w:rPr>
          <w:sz w:val="28"/>
          <w:szCs w:val="28"/>
        </w:rPr>
        <w:t xml:space="preserve">The input would be run through a cipher that encodes or decodes the text, </w:t>
      </w:r>
      <w:r w:rsidR="00A55538">
        <w:rPr>
          <w:sz w:val="28"/>
          <w:szCs w:val="28"/>
        </w:rPr>
        <w:t xml:space="preserve">with a key value which indicates the </w:t>
      </w:r>
      <w:r w:rsidR="002A12CC">
        <w:rPr>
          <w:sz w:val="28"/>
          <w:szCs w:val="28"/>
        </w:rPr>
        <w:t>number</w:t>
      </w:r>
      <w:r w:rsidR="00A55538">
        <w:rPr>
          <w:sz w:val="28"/>
          <w:szCs w:val="28"/>
        </w:rPr>
        <w:t xml:space="preserve"> of times </w:t>
      </w:r>
      <w:r w:rsidR="00102707">
        <w:rPr>
          <w:sz w:val="28"/>
          <w:szCs w:val="28"/>
        </w:rPr>
        <w:t xml:space="preserve">the </w:t>
      </w:r>
      <w:r w:rsidR="002A12CC">
        <w:rPr>
          <w:sz w:val="28"/>
          <w:szCs w:val="28"/>
        </w:rPr>
        <w:t>cipher (substitution cipher) will run.</w:t>
      </w:r>
    </w:p>
    <w:p w14:paraId="66DCF17B" w14:textId="086387B2" w:rsidR="00552831" w:rsidRPr="00552831" w:rsidRDefault="00552831" w:rsidP="00552831">
      <w:pPr>
        <w:pStyle w:val="Title"/>
        <w:jc w:val="left"/>
        <w:rPr>
          <w:rFonts w:cstheme="majorHAnsi"/>
          <w:sz w:val="28"/>
          <w:szCs w:val="28"/>
        </w:rPr>
      </w:pPr>
      <w:r w:rsidRPr="00552831">
        <w:rPr>
          <w:rFonts w:eastAsia="Calibri" w:cstheme="majorHAnsi"/>
          <w:sz w:val="28"/>
          <w:szCs w:val="28"/>
        </w:rPr>
        <w:t xml:space="preserve">PROGRAM NAME: </w:t>
      </w:r>
      <w:r w:rsidR="002A12CC">
        <w:rPr>
          <w:rFonts w:eastAsia="Calibri" w:cstheme="majorHAnsi"/>
          <w:sz w:val="28"/>
          <w:szCs w:val="28"/>
        </w:rPr>
        <w:t xml:space="preserve">Encoding and Decoding Substitution </w:t>
      </w:r>
      <w:r w:rsidR="00DD6C4D">
        <w:rPr>
          <w:rFonts w:eastAsia="Calibri" w:cstheme="majorHAnsi"/>
          <w:sz w:val="28"/>
          <w:szCs w:val="28"/>
        </w:rPr>
        <w:t>C</w:t>
      </w:r>
      <w:r w:rsidR="002A12CC">
        <w:rPr>
          <w:rFonts w:eastAsia="Calibri" w:cstheme="majorHAnsi"/>
          <w:sz w:val="28"/>
          <w:szCs w:val="28"/>
        </w:rPr>
        <w:t>ipher</w:t>
      </w:r>
    </w:p>
    <w:p w14:paraId="0240557D" w14:textId="77777777" w:rsidR="00555097" w:rsidRPr="00555097" w:rsidRDefault="00555097" w:rsidP="00555097">
      <w:pPr>
        <w:pStyle w:val="Title"/>
        <w:jc w:val="left"/>
        <w:rPr>
          <w:sz w:val="28"/>
          <w:szCs w:val="28"/>
        </w:rPr>
      </w:pPr>
    </w:p>
    <w:p w14:paraId="63965713" w14:textId="37D93710" w:rsidR="00E81978" w:rsidRDefault="00E81978" w:rsidP="00B823AA">
      <w:pPr>
        <w:pStyle w:val="Title2"/>
      </w:pPr>
    </w:p>
    <w:p w14:paraId="65AFDCD3" w14:textId="197F9DF0" w:rsidR="00E81978" w:rsidRDefault="00E81978">
      <w:pPr>
        <w:pStyle w:val="TableFigure"/>
      </w:pPr>
    </w:p>
    <w:p w14:paraId="4FDACE0A" w14:textId="57DBD54B" w:rsidR="00E17827" w:rsidRDefault="00E17827">
      <w:pPr>
        <w:pStyle w:val="TableFigure"/>
      </w:pPr>
    </w:p>
    <w:p w14:paraId="27928460" w14:textId="28E02549" w:rsidR="00E17827" w:rsidRDefault="00E17827">
      <w:pPr>
        <w:pStyle w:val="TableFigure"/>
      </w:pPr>
    </w:p>
    <w:p w14:paraId="3A032B2D" w14:textId="269C2608" w:rsidR="00E17827" w:rsidRDefault="00E17827">
      <w:pPr>
        <w:pStyle w:val="TableFigure"/>
      </w:pPr>
    </w:p>
    <w:p w14:paraId="4F6BBBB9" w14:textId="730D9899" w:rsidR="00E17827" w:rsidRDefault="00E17827">
      <w:pPr>
        <w:pStyle w:val="TableFigure"/>
      </w:pPr>
    </w:p>
    <w:p w14:paraId="6BA4111A" w14:textId="10310577" w:rsidR="00E17827" w:rsidRDefault="00E17827">
      <w:pPr>
        <w:pStyle w:val="TableFigure"/>
      </w:pPr>
    </w:p>
    <w:p w14:paraId="77A2F884" w14:textId="092EBEBA" w:rsidR="00E17827" w:rsidRDefault="00E17827">
      <w:pPr>
        <w:pStyle w:val="TableFigure"/>
      </w:pPr>
    </w:p>
    <w:p w14:paraId="04F3A5EC" w14:textId="51E90C41" w:rsidR="00E17827" w:rsidRDefault="00E17827" w:rsidP="00E17827">
      <w:pPr>
        <w:pStyle w:val="Heading1"/>
        <w:numPr>
          <w:ilvl w:val="0"/>
          <w:numId w:val="16"/>
        </w:numPr>
        <w:jc w:val="left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lastRenderedPageBreak/>
        <w:t>Step 1: Output</w:t>
      </w:r>
    </w:p>
    <w:p w14:paraId="7487F9BE" w14:textId="1A9D5562" w:rsidR="00E17827" w:rsidRDefault="007A3223" w:rsidP="00E17827">
      <w:r>
        <w:t xml:space="preserve">The output of the program </w:t>
      </w:r>
      <w:r w:rsidR="003A1330">
        <w:t>will</w:t>
      </w:r>
      <w:r>
        <w:t xml:space="preserve"> be </w:t>
      </w:r>
      <w:r w:rsidR="004F0099">
        <w:t>a</w:t>
      </w:r>
      <w:r w:rsidR="00330245">
        <w:t xml:space="preserve"> string, displaying</w:t>
      </w:r>
      <w:r>
        <w:t xml:space="preserve"> </w:t>
      </w:r>
      <w:r w:rsidR="00330245">
        <w:t xml:space="preserve">an </w:t>
      </w:r>
      <w:r>
        <w:t>encoded or decoded text according to the user choice during the run of the program.</w:t>
      </w:r>
    </w:p>
    <w:p w14:paraId="03C3F435" w14:textId="4C40D087" w:rsidR="004F0099" w:rsidRDefault="004F0099" w:rsidP="004F0099">
      <w:pPr>
        <w:pStyle w:val="Heading2"/>
        <w:numPr>
          <w:ilvl w:val="0"/>
          <w:numId w:val="16"/>
        </w:numPr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Step 2: Input</w:t>
      </w:r>
    </w:p>
    <w:p w14:paraId="11E6392B" w14:textId="20E14AF9" w:rsidR="00463131" w:rsidRDefault="003A1330" w:rsidP="004F0099">
      <w:r>
        <w:t>The input of the program will</w:t>
      </w:r>
      <w:r w:rsidR="00330245">
        <w:t xml:space="preserve"> be </w:t>
      </w:r>
      <w:r w:rsidR="00471EF7">
        <w:t xml:space="preserve">a </w:t>
      </w:r>
      <w:r w:rsidR="00E778B0">
        <w:t xml:space="preserve">plain text as a string </w:t>
      </w:r>
      <w:r w:rsidR="00463131">
        <w:t>from the user.</w:t>
      </w:r>
    </w:p>
    <w:p w14:paraId="6D8CB750" w14:textId="7FC034D3" w:rsidR="004F0099" w:rsidRDefault="007807A9" w:rsidP="007807A9">
      <w:pPr>
        <w:pStyle w:val="Heading3"/>
        <w:numPr>
          <w:ilvl w:val="0"/>
          <w:numId w:val="16"/>
        </w:numPr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Step 3: Process</w:t>
      </w:r>
    </w:p>
    <w:p w14:paraId="0C93F488" w14:textId="213FBE72" w:rsidR="003E44DE" w:rsidRDefault="00BD1A37" w:rsidP="00CD6920">
      <w:pPr>
        <w:pStyle w:val="ListParagraph"/>
        <w:numPr>
          <w:ilvl w:val="1"/>
          <w:numId w:val="16"/>
        </w:numPr>
      </w:pPr>
      <w:r>
        <w:t>Define two functions for encoding and decoding</w:t>
      </w:r>
      <w:r w:rsidR="009F0016">
        <w:t xml:space="preserve"> </w:t>
      </w:r>
      <w:r>
        <w:t>a plain text</w:t>
      </w:r>
      <w:r w:rsidR="007F7FA6">
        <w:t xml:space="preserve"> with the parameters of the function being the </w:t>
      </w:r>
      <w:r w:rsidR="009F0016">
        <w:t xml:space="preserve">text from user and a key from </w:t>
      </w:r>
      <w:r w:rsidR="00650AA4">
        <w:t>number</w:t>
      </w:r>
      <w:r w:rsidR="009F0016">
        <w:t xml:space="preserve"> of times </w:t>
      </w:r>
      <w:r w:rsidR="00916BE4">
        <w:t>encoding or decoding runs.</w:t>
      </w:r>
      <w:r w:rsidR="005B3B06">
        <w:t xml:space="preserve"> The function would </w:t>
      </w:r>
      <w:r w:rsidR="00A252A0">
        <w:t>print</w:t>
      </w:r>
      <w:r w:rsidR="005B3B06">
        <w:t xml:space="preserve"> a</w:t>
      </w:r>
      <w:r w:rsidR="00A252A0">
        <w:t>n</w:t>
      </w:r>
      <w:r w:rsidR="005B3B06">
        <w:t xml:space="preserve"> </w:t>
      </w:r>
      <w:r w:rsidR="004A6B4B">
        <w:t xml:space="preserve">encoded text if encoding, a decoded text if </w:t>
      </w:r>
      <w:proofErr w:type="gramStart"/>
      <w:r w:rsidR="004A6B4B">
        <w:t>decoding</w:t>
      </w:r>
      <w:proofErr w:type="gramEnd"/>
    </w:p>
    <w:p w14:paraId="76A9B598" w14:textId="1CAA4534" w:rsidR="004A6B4B" w:rsidRDefault="00E25354" w:rsidP="00CD6920">
      <w:pPr>
        <w:pStyle w:val="ListParagraph"/>
        <w:numPr>
          <w:ilvl w:val="1"/>
          <w:numId w:val="16"/>
        </w:numPr>
      </w:pPr>
      <w:r>
        <w:t xml:space="preserve">Display a message welcoming user to </w:t>
      </w:r>
      <w:proofErr w:type="gramStart"/>
      <w:r>
        <w:t>program</w:t>
      </w:r>
      <w:proofErr w:type="gramEnd"/>
    </w:p>
    <w:p w14:paraId="4B2DA82B" w14:textId="7C3547C4" w:rsidR="00E25354" w:rsidRDefault="00E25354" w:rsidP="00CD6920">
      <w:pPr>
        <w:pStyle w:val="ListParagraph"/>
        <w:numPr>
          <w:ilvl w:val="1"/>
          <w:numId w:val="16"/>
        </w:numPr>
      </w:pPr>
      <w:r>
        <w:t>Display</w:t>
      </w:r>
      <w:r w:rsidR="00130E72">
        <w:t xml:space="preserve"> a menu asking user either encoding, decoding, or exit program. The menu </w:t>
      </w:r>
      <w:r w:rsidR="006234DB">
        <w:t>prompt</w:t>
      </w:r>
      <w:r w:rsidR="00130E72">
        <w:t xml:space="preserve"> </w:t>
      </w:r>
      <w:r w:rsidR="006234DB">
        <w:t xml:space="preserve">would be displayed till user chooses to exit the </w:t>
      </w:r>
      <w:proofErr w:type="gramStart"/>
      <w:r w:rsidR="006234DB">
        <w:t>program</w:t>
      </w:r>
      <w:proofErr w:type="gramEnd"/>
    </w:p>
    <w:p w14:paraId="230F2503" w14:textId="387819F3" w:rsidR="006234DB" w:rsidRDefault="00DF2ADE" w:rsidP="00CD6920">
      <w:pPr>
        <w:pStyle w:val="ListParagraph"/>
        <w:numPr>
          <w:ilvl w:val="1"/>
          <w:numId w:val="16"/>
        </w:numPr>
      </w:pPr>
      <w:r>
        <w:t xml:space="preserve">If User chooses to </w:t>
      </w:r>
      <w:r w:rsidR="0009266B">
        <w:t>encode</w:t>
      </w:r>
      <w:r>
        <w:t xml:space="preserve">, ask for the text to </w:t>
      </w:r>
      <w:r w:rsidR="0009266B">
        <w:t>encode,</w:t>
      </w:r>
      <w:r w:rsidR="005F538D">
        <w:t xml:space="preserve"> and </w:t>
      </w:r>
      <w:r w:rsidR="00536412">
        <w:t>pass into the enco</w:t>
      </w:r>
      <w:r w:rsidR="0009266B">
        <w:t>ding</w:t>
      </w:r>
      <w:r w:rsidR="00536412">
        <w:t xml:space="preserve"> </w:t>
      </w:r>
      <w:proofErr w:type="gramStart"/>
      <w:r w:rsidR="00536412">
        <w:t>function</w:t>
      </w:r>
      <w:proofErr w:type="gramEnd"/>
    </w:p>
    <w:p w14:paraId="5786C5B7" w14:textId="14068946" w:rsidR="0009266B" w:rsidRDefault="0009266B" w:rsidP="00CD6920">
      <w:pPr>
        <w:pStyle w:val="ListParagraph"/>
        <w:numPr>
          <w:ilvl w:val="1"/>
          <w:numId w:val="16"/>
        </w:numPr>
      </w:pPr>
      <w:r>
        <w:t xml:space="preserve">If user chooses to decode, ask for the text to decode, and pass into the decoding </w:t>
      </w:r>
      <w:proofErr w:type="gramStart"/>
      <w:r>
        <w:t>function</w:t>
      </w:r>
      <w:proofErr w:type="gramEnd"/>
    </w:p>
    <w:p w14:paraId="59CD03C4" w14:textId="21E5B669" w:rsidR="0009266B" w:rsidRDefault="008A357F" w:rsidP="00CD6920">
      <w:pPr>
        <w:pStyle w:val="ListParagraph"/>
        <w:numPr>
          <w:ilvl w:val="1"/>
          <w:numId w:val="16"/>
        </w:numPr>
      </w:pPr>
      <w:r>
        <w:t xml:space="preserve">Print the result as a </w:t>
      </w:r>
      <w:proofErr w:type="gramStart"/>
      <w:r>
        <w:t>string</w:t>
      </w:r>
      <w:proofErr w:type="gramEnd"/>
    </w:p>
    <w:p w14:paraId="04938BFA" w14:textId="025BDDCF" w:rsidR="008A357F" w:rsidRDefault="008A357F" w:rsidP="00CD6920">
      <w:pPr>
        <w:pStyle w:val="ListParagraph"/>
        <w:numPr>
          <w:ilvl w:val="1"/>
          <w:numId w:val="16"/>
        </w:numPr>
      </w:pPr>
      <w:r>
        <w:t xml:space="preserve">Display initial prompt again to either encode, decode, or exit program. Run the same steps again until </w:t>
      </w:r>
      <w:r w:rsidR="001D77CF">
        <w:t>the user</w:t>
      </w:r>
      <w:r>
        <w:t xml:space="preserve"> chooses to end the program.</w:t>
      </w:r>
    </w:p>
    <w:p w14:paraId="1959129D" w14:textId="71E5E8C4" w:rsidR="00E52A03" w:rsidRDefault="007A534F" w:rsidP="007A534F">
      <w:pPr>
        <w:pStyle w:val="Heading4"/>
        <w:numPr>
          <w:ilvl w:val="0"/>
          <w:numId w:val="16"/>
        </w:numPr>
        <w:rPr>
          <w:b w:val="0"/>
          <w:bCs w:val="0"/>
          <w:i w:val="0"/>
          <w:iCs w:val="0"/>
          <w:sz w:val="28"/>
          <w:szCs w:val="28"/>
        </w:rPr>
      </w:pPr>
      <w:r>
        <w:rPr>
          <w:b w:val="0"/>
          <w:bCs w:val="0"/>
          <w:i w:val="0"/>
          <w:iCs w:val="0"/>
          <w:sz w:val="28"/>
          <w:szCs w:val="28"/>
        </w:rPr>
        <w:t>Step 4: Pseudoc</w:t>
      </w:r>
      <w:r w:rsidR="00A252A0">
        <w:rPr>
          <w:b w:val="0"/>
          <w:bCs w:val="0"/>
          <w:i w:val="0"/>
          <w:iCs w:val="0"/>
          <w:sz w:val="28"/>
          <w:szCs w:val="28"/>
        </w:rPr>
        <w:t>ode</w:t>
      </w:r>
    </w:p>
    <w:p w14:paraId="1C1F926E" w14:textId="1011B750" w:rsidR="00914BC8" w:rsidRDefault="00577229" w:rsidP="00577229">
      <w:pPr>
        <w:pStyle w:val="ListParagraph"/>
      </w:pPr>
      <w:r>
        <w:t>Declarations:</w:t>
      </w:r>
    </w:p>
    <w:p w14:paraId="12B24192" w14:textId="285073A8" w:rsidR="00577229" w:rsidRDefault="00855A87" w:rsidP="00577229">
      <w:pPr>
        <w:pStyle w:val="ListParagraph"/>
      </w:pPr>
      <w:proofErr w:type="spellStart"/>
      <w:r>
        <w:t>english_alphabets</w:t>
      </w:r>
      <w:proofErr w:type="spellEnd"/>
      <w:r>
        <w:t xml:space="preserve"> as a </w:t>
      </w:r>
      <w:r w:rsidR="00FB2E06">
        <w:t>string</w:t>
      </w:r>
    </w:p>
    <w:p w14:paraId="033866DA" w14:textId="1B32A343" w:rsidR="00855A87" w:rsidRDefault="007049E0" w:rsidP="00577229">
      <w:pPr>
        <w:pStyle w:val="ListParagraph"/>
      </w:pPr>
      <w:proofErr w:type="spellStart"/>
      <w:r>
        <w:lastRenderedPageBreak/>
        <w:t>a</w:t>
      </w:r>
      <w:r w:rsidR="00855A87">
        <w:t>l_bhed_alphabets</w:t>
      </w:r>
      <w:proofErr w:type="spellEnd"/>
      <w:r w:rsidR="00855A87">
        <w:t xml:space="preserve"> as a </w:t>
      </w:r>
      <w:r w:rsidR="00092BB0">
        <w:t>string</w:t>
      </w:r>
    </w:p>
    <w:p w14:paraId="7D5150E1" w14:textId="017B4398" w:rsidR="009C3688" w:rsidRDefault="007049E0" w:rsidP="00577229">
      <w:pPr>
        <w:pStyle w:val="ListParagraph"/>
      </w:pPr>
      <w:proofErr w:type="spellStart"/>
      <w:r>
        <w:t>i</w:t>
      </w:r>
      <w:r w:rsidR="009C3688">
        <w:t>nput_selection</w:t>
      </w:r>
      <w:proofErr w:type="spellEnd"/>
      <w:r w:rsidR="009C3688">
        <w:t xml:space="preserve"> as </w:t>
      </w:r>
      <w:r>
        <w:t>an</w:t>
      </w:r>
      <w:r w:rsidR="009C3688">
        <w:t xml:space="preserve"> </w:t>
      </w:r>
      <w:r>
        <w:t>integer</w:t>
      </w:r>
    </w:p>
    <w:p w14:paraId="42B945BA" w14:textId="45C504D6" w:rsidR="0034565D" w:rsidRDefault="0034565D" w:rsidP="0034565D">
      <w:pPr>
        <w:pStyle w:val="ListParagraph"/>
      </w:pPr>
      <w:r>
        <w:t>MINIMUM_VALUE as a constant</w:t>
      </w:r>
    </w:p>
    <w:p w14:paraId="3257594A" w14:textId="7D5A0EF8" w:rsidR="00D74596" w:rsidRDefault="00D74596" w:rsidP="0034565D">
      <w:pPr>
        <w:pStyle w:val="ListParagraph"/>
      </w:pPr>
      <w:proofErr w:type="spellStart"/>
      <w:r>
        <w:t>float_value</w:t>
      </w:r>
      <w:proofErr w:type="spellEnd"/>
      <w:r>
        <w:t xml:space="preserve"> as a float</w:t>
      </w:r>
    </w:p>
    <w:p w14:paraId="55F18C2B" w14:textId="4683234D" w:rsidR="00093438" w:rsidRDefault="00093438" w:rsidP="00520848">
      <w:pPr>
        <w:pStyle w:val="ListParagraph"/>
      </w:pPr>
      <w:proofErr w:type="spellStart"/>
      <w:r>
        <w:t>input_encode</w:t>
      </w:r>
      <w:proofErr w:type="spellEnd"/>
      <w:r>
        <w:t xml:space="preserve"> as a </w:t>
      </w:r>
      <w:proofErr w:type="gramStart"/>
      <w:r>
        <w:t>string</w:t>
      </w:r>
      <w:proofErr w:type="gramEnd"/>
    </w:p>
    <w:p w14:paraId="2FEE096E" w14:textId="7BFCC812" w:rsidR="00093438" w:rsidRDefault="00093438" w:rsidP="00520848">
      <w:pPr>
        <w:pStyle w:val="ListParagraph"/>
      </w:pPr>
      <w:proofErr w:type="spellStart"/>
      <w:r>
        <w:t>input_decode</w:t>
      </w:r>
      <w:proofErr w:type="spellEnd"/>
      <w:r>
        <w:t xml:space="preserve"> as a </w:t>
      </w:r>
      <w:proofErr w:type="gramStart"/>
      <w:r>
        <w:t>string</w:t>
      </w:r>
      <w:proofErr w:type="gramEnd"/>
    </w:p>
    <w:p w14:paraId="19AF9EF4" w14:textId="77777777" w:rsidR="00520848" w:rsidRDefault="00520848" w:rsidP="00577229">
      <w:pPr>
        <w:pStyle w:val="ListParagraph"/>
      </w:pPr>
    </w:p>
    <w:p w14:paraId="7E33B41A" w14:textId="147C8658" w:rsidR="003C5DA0" w:rsidRDefault="003C5DA0" w:rsidP="00D06B1E">
      <w:pPr>
        <w:pStyle w:val="ListParagraph"/>
        <w:numPr>
          <w:ilvl w:val="1"/>
          <w:numId w:val="16"/>
        </w:numPr>
      </w:pPr>
      <w:r>
        <w:t xml:space="preserve">Display a message welcoming the user to the </w:t>
      </w:r>
      <w:proofErr w:type="gramStart"/>
      <w:r>
        <w:t>program</w:t>
      </w:r>
      <w:proofErr w:type="gramEnd"/>
    </w:p>
    <w:p w14:paraId="083A9532" w14:textId="039C3648" w:rsidR="003C5DA0" w:rsidRDefault="003C5DA0" w:rsidP="00D06B1E">
      <w:pPr>
        <w:pStyle w:val="ListParagraph"/>
        <w:numPr>
          <w:ilvl w:val="1"/>
          <w:numId w:val="16"/>
        </w:numPr>
      </w:pPr>
      <w:r>
        <w:t xml:space="preserve">Define function for encoding a text with parameters </w:t>
      </w:r>
      <w:r w:rsidR="00F26113">
        <w:t>message</w:t>
      </w:r>
      <w:r w:rsidR="003915A7">
        <w:t xml:space="preserve"> and key</w:t>
      </w:r>
      <w:r w:rsidR="007E265C">
        <w:t xml:space="preserve">. </w:t>
      </w:r>
      <w:bookmarkStart w:id="0" w:name="_Hlk119762537"/>
      <w:r w:rsidR="00092BB0">
        <w:t>Function accesses</w:t>
      </w:r>
      <w:r w:rsidR="004E4AE9">
        <w:t xml:space="preserve"> two </w:t>
      </w:r>
      <w:r w:rsidR="00092BB0">
        <w:t>strings</w:t>
      </w:r>
      <w:bookmarkEnd w:id="0"/>
      <w:r w:rsidR="000D5872">
        <w:t xml:space="preserve">, </w:t>
      </w:r>
      <w:proofErr w:type="spellStart"/>
      <w:r w:rsidR="000D5872">
        <w:t>english_alphabets</w:t>
      </w:r>
      <w:proofErr w:type="spellEnd"/>
      <w:r w:rsidR="000D5872">
        <w:t xml:space="preserve"> and </w:t>
      </w:r>
      <w:proofErr w:type="spellStart"/>
      <w:r w:rsidR="000D5872">
        <w:t>al_bhed_alphabets</w:t>
      </w:r>
      <w:proofErr w:type="spellEnd"/>
      <w:r w:rsidR="0001358C">
        <w:t xml:space="preserve"> with alphabet values </w:t>
      </w:r>
      <w:r w:rsidR="00DC53CD">
        <w:t>in each list that corelate to each other</w:t>
      </w:r>
      <w:r w:rsidR="0001358C">
        <w:t>.</w:t>
      </w:r>
      <w:r w:rsidR="00DC53CD">
        <w:t xml:space="preserve"> The key runs the </w:t>
      </w:r>
      <w:r w:rsidR="00C601E9">
        <w:t>encoding several times</w:t>
      </w:r>
      <w:r w:rsidR="002A552A">
        <w:t xml:space="preserve"> for the value of key</w:t>
      </w:r>
      <w:r w:rsidR="00C601E9">
        <w:t>.</w:t>
      </w:r>
      <w:r w:rsidR="00841ED2">
        <w:t xml:space="preserve"> The function prints out </w:t>
      </w:r>
      <w:r w:rsidR="00A8108D">
        <w:t>encoded</w:t>
      </w:r>
      <w:r w:rsidR="00841ED2">
        <w:t xml:space="preserve"> text</w:t>
      </w:r>
      <w:r w:rsidR="00A8108D">
        <w:t>.</w:t>
      </w:r>
    </w:p>
    <w:p w14:paraId="16B17E12" w14:textId="274ADBE3" w:rsidR="003915A7" w:rsidRDefault="003915A7" w:rsidP="00DC53CD">
      <w:pPr>
        <w:pStyle w:val="ListParagraph"/>
        <w:numPr>
          <w:ilvl w:val="1"/>
          <w:numId w:val="16"/>
        </w:numPr>
      </w:pPr>
      <w:r>
        <w:t xml:space="preserve">Define function for decoding text with parameters </w:t>
      </w:r>
      <w:r w:rsidR="00F26113">
        <w:t>message</w:t>
      </w:r>
      <w:r>
        <w:t xml:space="preserve"> and key</w:t>
      </w:r>
      <w:r w:rsidR="009E7F62">
        <w:t>.</w:t>
      </w:r>
      <w:r w:rsidR="00092BB0" w:rsidRPr="00092BB0">
        <w:t xml:space="preserve"> Function accesses two strings</w:t>
      </w:r>
      <w:r w:rsidR="00DC53CD">
        <w:t xml:space="preserve">, </w:t>
      </w:r>
      <w:proofErr w:type="spellStart"/>
      <w:r w:rsidR="00DC53CD">
        <w:t>english_alphabets</w:t>
      </w:r>
      <w:proofErr w:type="spellEnd"/>
      <w:r w:rsidR="00DC53CD">
        <w:t xml:space="preserve"> and </w:t>
      </w:r>
      <w:proofErr w:type="spellStart"/>
      <w:r w:rsidR="00DC53CD">
        <w:t>al_bhed_alphabets</w:t>
      </w:r>
      <w:proofErr w:type="spellEnd"/>
      <w:r w:rsidR="00DC53CD">
        <w:t xml:space="preserve"> with alphabet values in each list that corelate to each </w:t>
      </w:r>
      <w:r w:rsidR="00C601E9">
        <w:t>other. The key runs the decoding several times</w:t>
      </w:r>
      <w:r w:rsidR="002A552A">
        <w:t xml:space="preserve"> for the value of key</w:t>
      </w:r>
      <w:r w:rsidR="00C601E9">
        <w:t>.</w:t>
      </w:r>
      <w:r w:rsidR="00841ED2">
        <w:t xml:space="preserve"> The function prints out </w:t>
      </w:r>
      <w:r w:rsidR="00A8108D">
        <w:t>decoded</w:t>
      </w:r>
      <w:r w:rsidR="00841ED2">
        <w:t xml:space="preserve"> text.</w:t>
      </w:r>
    </w:p>
    <w:p w14:paraId="462BDF6B" w14:textId="765F2B9C" w:rsidR="00CF1B7B" w:rsidRDefault="00D06B1E" w:rsidP="00D06B1E">
      <w:pPr>
        <w:pStyle w:val="ListParagraph"/>
        <w:numPr>
          <w:ilvl w:val="1"/>
          <w:numId w:val="16"/>
        </w:numPr>
      </w:pPr>
      <w:r>
        <w:t>Input</w:t>
      </w:r>
      <w:r w:rsidR="00517850">
        <w:t>, Process and Output</w:t>
      </w:r>
      <w:r>
        <w:t>:</w:t>
      </w:r>
    </w:p>
    <w:p w14:paraId="066996E8" w14:textId="23A0EDAE" w:rsidR="00D06B1E" w:rsidRDefault="005F41AE" w:rsidP="00D06B1E">
      <w:pPr>
        <w:pStyle w:val="ListParagraph"/>
        <w:numPr>
          <w:ilvl w:val="2"/>
          <w:numId w:val="16"/>
        </w:numPr>
      </w:pPr>
      <w:r>
        <w:t>Display a menu</w:t>
      </w:r>
      <w:r w:rsidR="00694792">
        <w:t xml:space="preserve">, “1” to encode, “2” to decode and “3” to exit the </w:t>
      </w:r>
      <w:proofErr w:type="gramStart"/>
      <w:r w:rsidR="00694792">
        <w:t>program</w:t>
      </w:r>
      <w:proofErr w:type="gramEnd"/>
    </w:p>
    <w:p w14:paraId="6FCAE142" w14:textId="3B803651" w:rsidR="00694792" w:rsidRDefault="00694792" w:rsidP="00D06B1E">
      <w:pPr>
        <w:pStyle w:val="ListParagraph"/>
        <w:numPr>
          <w:ilvl w:val="2"/>
          <w:numId w:val="16"/>
        </w:numPr>
      </w:pPr>
      <w:r>
        <w:t xml:space="preserve">Prompt the user to choose between 1 to 3 and validate the input </w:t>
      </w:r>
      <w:r w:rsidR="00E2183B">
        <w:t>as between “1” to “3” inclusive.</w:t>
      </w:r>
    </w:p>
    <w:p w14:paraId="6DC84A6B" w14:textId="4901A255" w:rsidR="00163D53" w:rsidRDefault="00E65C9E" w:rsidP="007964A9">
      <w:pPr>
        <w:pStyle w:val="ListParagraph"/>
        <w:numPr>
          <w:ilvl w:val="2"/>
          <w:numId w:val="16"/>
        </w:numPr>
      </w:pPr>
      <w:r>
        <w:t>If the user chooses “1”</w:t>
      </w:r>
      <w:r w:rsidR="00C36D4F">
        <w:t xml:space="preserve">, prompt user to input </w:t>
      </w:r>
      <w:r w:rsidR="00003EBF">
        <w:t xml:space="preserve">text to be encoded and store in </w:t>
      </w:r>
      <w:proofErr w:type="spellStart"/>
      <w:r w:rsidR="00003EBF">
        <w:t>input</w:t>
      </w:r>
      <w:r w:rsidR="0032110D">
        <w:t>_encode</w:t>
      </w:r>
      <w:proofErr w:type="spellEnd"/>
      <w:r w:rsidR="0032110D">
        <w:t xml:space="preserve"> variable.</w:t>
      </w:r>
      <w:r w:rsidR="00C5324D">
        <w:t xml:space="preserve"> Pass the variable into the </w:t>
      </w:r>
      <w:r w:rsidR="003730B9">
        <w:t>encoding function</w:t>
      </w:r>
      <w:r w:rsidR="00841ED2">
        <w:t xml:space="preserve"> and </w:t>
      </w:r>
      <w:r w:rsidR="00841ED2">
        <w:lastRenderedPageBreak/>
        <w:t>print the encoded text.</w:t>
      </w:r>
      <w:r w:rsidR="003E6773">
        <w:t xml:space="preserve"> </w:t>
      </w:r>
      <w:r w:rsidR="006C4050">
        <w:t xml:space="preserve">Display the menu and prompt user to input choice </w:t>
      </w:r>
      <w:r w:rsidR="004F126B">
        <w:t>again.</w:t>
      </w:r>
    </w:p>
    <w:p w14:paraId="57C2815E" w14:textId="3E0596F0" w:rsidR="003730B9" w:rsidRDefault="003730B9" w:rsidP="004F126B">
      <w:pPr>
        <w:pStyle w:val="ListParagraph"/>
        <w:numPr>
          <w:ilvl w:val="2"/>
          <w:numId w:val="16"/>
        </w:numPr>
      </w:pPr>
      <w:r>
        <w:t xml:space="preserve">If the user chooses “2”, prompt user to input text to be decoded and store in </w:t>
      </w:r>
      <w:proofErr w:type="spellStart"/>
      <w:r w:rsidR="003C466A">
        <w:t>input_decode</w:t>
      </w:r>
      <w:proofErr w:type="spellEnd"/>
      <w:r w:rsidR="003C466A">
        <w:t xml:space="preserve"> variable. Pass the variable into the decoding function</w:t>
      </w:r>
      <w:r>
        <w:t xml:space="preserve"> </w:t>
      </w:r>
      <w:r w:rsidR="00A8108D">
        <w:t>and print the decoded text</w:t>
      </w:r>
      <w:r w:rsidR="00A63B03">
        <w:t>.</w:t>
      </w:r>
      <w:r w:rsidR="004F126B">
        <w:t xml:space="preserve"> Display the menu and prompt user to input choice again.</w:t>
      </w:r>
    </w:p>
    <w:p w14:paraId="3197488A" w14:textId="18F3E8E1" w:rsidR="0077300E" w:rsidRDefault="003E6773" w:rsidP="0077300E">
      <w:pPr>
        <w:pStyle w:val="ListParagraph"/>
        <w:numPr>
          <w:ilvl w:val="2"/>
          <w:numId w:val="16"/>
        </w:numPr>
      </w:pPr>
      <w:r>
        <w:t>If user choos</w:t>
      </w:r>
      <w:r w:rsidR="007964A9">
        <w:t xml:space="preserve">es “3”, </w:t>
      </w:r>
      <w:r w:rsidR="00874A4D">
        <w:t xml:space="preserve">prompt the user to press enter to end the </w:t>
      </w:r>
      <w:r w:rsidR="006C4050">
        <w:t>program</w:t>
      </w:r>
      <w:r w:rsidR="00874A4D">
        <w:t>.</w:t>
      </w:r>
    </w:p>
    <w:p w14:paraId="6039B17D" w14:textId="0BA793EA" w:rsidR="0077300E" w:rsidRDefault="0077300E" w:rsidP="0077300E">
      <w:pPr>
        <w:ind w:firstLine="0"/>
      </w:pPr>
    </w:p>
    <w:p w14:paraId="36E221BE" w14:textId="1C355689" w:rsidR="0077300E" w:rsidRDefault="0077300E" w:rsidP="0077300E">
      <w:pPr>
        <w:ind w:firstLine="0"/>
      </w:pPr>
    </w:p>
    <w:p w14:paraId="45457772" w14:textId="15043AAA" w:rsidR="0077300E" w:rsidRDefault="0077300E" w:rsidP="0077300E">
      <w:pPr>
        <w:ind w:firstLine="0"/>
      </w:pPr>
    </w:p>
    <w:tbl>
      <w:tblPr>
        <w:tblStyle w:val="TableGrid"/>
        <w:tblpPr w:leftFromText="180" w:rightFromText="180" w:vertAnchor="text" w:horzAnchor="margin" w:tblpY="70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1709E" w14:paraId="6CC97613" w14:textId="77777777" w:rsidTr="0001709E">
        <w:tc>
          <w:tcPr>
            <w:tcW w:w="3116" w:type="dxa"/>
          </w:tcPr>
          <w:p w14:paraId="319FC5E9" w14:textId="0A6CC479" w:rsidR="0001709E" w:rsidRPr="00B93040" w:rsidRDefault="0001709E" w:rsidP="0001709E">
            <w:pPr>
              <w:pStyle w:val="ListParagraph"/>
              <w:pageBreakBefore/>
              <w:ind w:left="1080"/>
              <w:outlineLvl w:val="0"/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</w:rPr>
              <w:lastRenderedPageBreak/>
              <w:t>Menu selection</w:t>
            </w:r>
          </w:p>
        </w:tc>
        <w:tc>
          <w:tcPr>
            <w:tcW w:w="3117" w:type="dxa"/>
          </w:tcPr>
          <w:p w14:paraId="59785389" w14:textId="1729FEF2" w:rsidR="0001709E" w:rsidRDefault="00BD42C4" w:rsidP="0001709E">
            <w:r>
              <w:t>Input text</w:t>
            </w:r>
          </w:p>
        </w:tc>
        <w:tc>
          <w:tcPr>
            <w:tcW w:w="3117" w:type="dxa"/>
          </w:tcPr>
          <w:p w14:paraId="78298B14" w14:textId="0CA06FD0" w:rsidR="0001709E" w:rsidRDefault="00BD42C4" w:rsidP="0001709E">
            <w:r>
              <w:t>result</w:t>
            </w:r>
          </w:p>
        </w:tc>
      </w:tr>
      <w:tr w:rsidR="0001709E" w14:paraId="58EB5795" w14:textId="77777777" w:rsidTr="0001709E">
        <w:tc>
          <w:tcPr>
            <w:tcW w:w="3116" w:type="dxa"/>
          </w:tcPr>
          <w:p w14:paraId="07C3A1D4" w14:textId="77777777" w:rsidR="0001709E" w:rsidRDefault="0001709E" w:rsidP="0001709E"/>
        </w:tc>
        <w:tc>
          <w:tcPr>
            <w:tcW w:w="3117" w:type="dxa"/>
          </w:tcPr>
          <w:p w14:paraId="7723FD48" w14:textId="177F93DC" w:rsidR="0001709E" w:rsidRDefault="00BD42C4" w:rsidP="0001709E">
            <w:r>
              <w:t>null</w:t>
            </w:r>
          </w:p>
        </w:tc>
        <w:tc>
          <w:tcPr>
            <w:tcW w:w="3117" w:type="dxa"/>
          </w:tcPr>
          <w:p w14:paraId="3AB8A6FF" w14:textId="37FF9258" w:rsidR="0001709E" w:rsidRDefault="00BD42C4" w:rsidP="00BD42C4">
            <w:pPr>
              <w:ind w:firstLine="0"/>
            </w:pPr>
            <w:r>
              <w:t>Program prompts for valid input if user presses enter at menu selection</w:t>
            </w:r>
          </w:p>
        </w:tc>
      </w:tr>
      <w:tr w:rsidR="0001709E" w14:paraId="05F2205B" w14:textId="77777777" w:rsidTr="0001709E">
        <w:tc>
          <w:tcPr>
            <w:tcW w:w="3116" w:type="dxa"/>
          </w:tcPr>
          <w:p w14:paraId="578BCBE4" w14:textId="143BEDE2" w:rsidR="0001709E" w:rsidRDefault="00BD42C4" w:rsidP="0001709E">
            <w:proofErr w:type="spellStart"/>
            <w:r>
              <w:t>jhgf</w:t>
            </w:r>
            <w:proofErr w:type="spellEnd"/>
          </w:p>
        </w:tc>
        <w:tc>
          <w:tcPr>
            <w:tcW w:w="3117" w:type="dxa"/>
          </w:tcPr>
          <w:p w14:paraId="2919BEB9" w14:textId="62EFD011" w:rsidR="0001709E" w:rsidRDefault="00BD42C4" w:rsidP="0001709E">
            <w:r>
              <w:t>null</w:t>
            </w:r>
          </w:p>
        </w:tc>
        <w:tc>
          <w:tcPr>
            <w:tcW w:w="3117" w:type="dxa"/>
          </w:tcPr>
          <w:p w14:paraId="5BB69154" w14:textId="75ADA498" w:rsidR="0001709E" w:rsidRDefault="00BD42C4" w:rsidP="00BD42C4">
            <w:pPr>
              <w:ind w:firstLine="0"/>
            </w:pPr>
            <w:r>
              <w:t xml:space="preserve">Program prompts for valid input if user </w:t>
            </w:r>
            <w:r w:rsidR="002F170F">
              <w:t>inputs a string data type</w:t>
            </w:r>
          </w:p>
        </w:tc>
      </w:tr>
      <w:tr w:rsidR="0001709E" w14:paraId="4ECF89C0" w14:textId="77777777" w:rsidTr="0001709E">
        <w:tc>
          <w:tcPr>
            <w:tcW w:w="3116" w:type="dxa"/>
          </w:tcPr>
          <w:p w14:paraId="34CFF88F" w14:textId="3694F813" w:rsidR="0001709E" w:rsidRDefault="002F170F" w:rsidP="0001709E">
            <w:r>
              <w:t>-9</w:t>
            </w:r>
          </w:p>
        </w:tc>
        <w:tc>
          <w:tcPr>
            <w:tcW w:w="3117" w:type="dxa"/>
          </w:tcPr>
          <w:p w14:paraId="297F53F4" w14:textId="5D57BA5C" w:rsidR="0001709E" w:rsidRDefault="002F170F" w:rsidP="0001709E">
            <w:r>
              <w:t>null</w:t>
            </w:r>
          </w:p>
        </w:tc>
        <w:tc>
          <w:tcPr>
            <w:tcW w:w="3117" w:type="dxa"/>
          </w:tcPr>
          <w:p w14:paraId="14C46E7E" w14:textId="19CB986A" w:rsidR="0001709E" w:rsidRDefault="002F170F" w:rsidP="002F170F">
            <w:pPr>
              <w:ind w:firstLine="0"/>
            </w:pPr>
            <w:r>
              <w:t xml:space="preserve">Program prompts for valid input if user inputs a </w:t>
            </w:r>
            <w:r w:rsidR="00925775">
              <w:t>negative integer</w:t>
            </w:r>
            <w:r>
              <w:t xml:space="preserve"> data type</w:t>
            </w:r>
          </w:p>
        </w:tc>
      </w:tr>
      <w:tr w:rsidR="0001709E" w14:paraId="7C3AEA91" w14:textId="77777777" w:rsidTr="0001709E">
        <w:tc>
          <w:tcPr>
            <w:tcW w:w="3116" w:type="dxa"/>
          </w:tcPr>
          <w:p w14:paraId="0AE46A83" w14:textId="7C6BD03F" w:rsidR="0001709E" w:rsidRDefault="00925775" w:rsidP="0001709E">
            <w:r>
              <w:t>6</w:t>
            </w:r>
          </w:p>
        </w:tc>
        <w:tc>
          <w:tcPr>
            <w:tcW w:w="3117" w:type="dxa"/>
          </w:tcPr>
          <w:p w14:paraId="77D6DC4F" w14:textId="186B0C32" w:rsidR="0001709E" w:rsidRDefault="00925775" w:rsidP="0001709E">
            <w:r>
              <w:t>null</w:t>
            </w:r>
          </w:p>
        </w:tc>
        <w:tc>
          <w:tcPr>
            <w:tcW w:w="3117" w:type="dxa"/>
          </w:tcPr>
          <w:p w14:paraId="08CEAFCC" w14:textId="7A9055CF" w:rsidR="0001709E" w:rsidRDefault="00925775" w:rsidP="00925775">
            <w:pPr>
              <w:ind w:firstLine="0"/>
            </w:pPr>
            <w:r>
              <w:t xml:space="preserve">Program prompts for valid input if user inputs </w:t>
            </w:r>
            <w:r w:rsidR="00882E8D">
              <w:t>an</w:t>
            </w:r>
            <w:r>
              <w:t xml:space="preserve"> </w:t>
            </w:r>
            <w:r w:rsidR="00661E1B">
              <w:t>integer outside 1 to 3 inclusive</w:t>
            </w:r>
            <w:r>
              <w:t xml:space="preserve"> </w:t>
            </w:r>
          </w:p>
        </w:tc>
      </w:tr>
      <w:tr w:rsidR="0001709E" w14:paraId="3A9D175F" w14:textId="77777777" w:rsidTr="0001709E">
        <w:tc>
          <w:tcPr>
            <w:tcW w:w="3116" w:type="dxa"/>
          </w:tcPr>
          <w:p w14:paraId="7B45A51F" w14:textId="4391F086" w:rsidR="0001709E" w:rsidRDefault="00661E1B" w:rsidP="0001709E">
            <w:r>
              <w:t>1</w:t>
            </w:r>
          </w:p>
        </w:tc>
        <w:tc>
          <w:tcPr>
            <w:tcW w:w="3117" w:type="dxa"/>
          </w:tcPr>
          <w:p w14:paraId="39DC9E8F" w14:textId="668049C5" w:rsidR="0001709E" w:rsidRDefault="004C30FA" w:rsidP="004C30FA">
            <w:pPr>
              <w:ind w:firstLine="0"/>
            </w:pPr>
            <w:r>
              <w:t>Hello, it’s nice to meet you.</w:t>
            </w:r>
          </w:p>
        </w:tc>
        <w:tc>
          <w:tcPr>
            <w:tcW w:w="3117" w:type="dxa"/>
          </w:tcPr>
          <w:p w14:paraId="5FBB9702" w14:textId="2EA50E9C" w:rsidR="0001709E" w:rsidRDefault="004C30FA" w:rsidP="004C30FA">
            <w:pPr>
              <w:ind w:firstLine="0"/>
            </w:pPr>
            <w:r>
              <w:t>Program runs successfully</w:t>
            </w:r>
            <w:r w:rsidR="00882E8D">
              <w:t xml:space="preserve"> </w:t>
            </w:r>
            <w:r w:rsidR="009B57B7">
              <w:t xml:space="preserve">doing encryption </w:t>
            </w:r>
            <w:r w:rsidR="00882E8D">
              <w:t>and displays initial prompt again</w:t>
            </w:r>
          </w:p>
        </w:tc>
      </w:tr>
      <w:tr w:rsidR="00882E8D" w14:paraId="13CDD806" w14:textId="77777777" w:rsidTr="0001709E">
        <w:tc>
          <w:tcPr>
            <w:tcW w:w="3116" w:type="dxa"/>
          </w:tcPr>
          <w:p w14:paraId="090F107C" w14:textId="5AE51EEB" w:rsidR="00882E8D" w:rsidRDefault="00882E8D" w:rsidP="0001709E">
            <w:r>
              <w:t>2</w:t>
            </w:r>
          </w:p>
        </w:tc>
        <w:tc>
          <w:tcPr>
            <w:tcW w:w="3117" w:type="dxa"/>
          </w:tcPr>
          <w:p w14:paraId="21F815D4" w14:textId="3BCF45BD" w:rsidR="00882E8D" w:rsidRDefault="00020960" w:rsidP="004C30FA">
            <w:pPr>
              <w:ind w:firstLine="0"/>
            </w:pPr>
            <w:proofErr w:type="spellStart"/>
            <w:r>
              <w:t>Ramu</w:t>
            </w:r>
            <w:proofErr w:type="spellEnd"/>
            <w:r>
              <w:t xml:space="preserve">, </w:t>
            </w:r>
            <w:proofErr w:type="spellStart"/>
            <w:r>
              <w:t>ed’c</w:t>
            </w:r>
            <w:proofErr w:type="spellEnd"/>
            <w:r>
              <w:t xml:space="preserve"> </w:t>
            </w:r>
            <w:proofErr w:type="spellStart"/>
            <w:r>
              <w:t>hela</w:t>
            </w:r>
            <w:proofErr w:type="spellEnd"/>
            <w:r>
              <w:t xml:space="preserve"> du </w:t>
            </w:r>
            <w:proofErr w:type="spellStart"/>
            <w:r>
              <w:t>saad</w:t>
            </w:r>
            <w:proofErr w:type="spellEnd"/>
            <w:r>
              <w:t xml:space="preserve"> </w:t>
            </w:r>
            <w:proofErr w:type="spellStart"/>
            <w:r>
              <w:t>oui</w:t>
            </w:r>
            <w:proofErr w:type="spellEnd"/>
            <w:r>
              <w:t>.</w:t>
            </w:r>
          </w:p>
        </w:tc>
        <w:tc>
          <w:tcPr>
            <w:tcW w:w="3117" w:type="dxa"/>
          </w:tcPr>
          <w:p w14:paraId="456A2302" w14:textId="14941F4C" w:rsidR="00882E8D" w:rsidRDefault="00020960" w:rsidP="004C30FA">
            <w:pPr>
              <w:ind w:firstLine="0"/>
            </w:pPr>
            <w:r>
              <w:t xml:space="preserve">Program runs successfully </w:t>
            </w:r>
            <w:r w:rsidR="009B57B7">
              <w:t xml:space="preserve">doing decryption </w:t>
            </w:r>
            <w:r>
              <w:t>and display</w:t>
            </w:r>
            <w:r w:rsidR="009B57B7">
              <w:t>s initial prompt again</w:t>
            </w:r>
          </w:p>
        </w:tc>
      </w:tr>
      <w:tr w:rsidR="009B57B7" w14:paraId="149FA656" w14:textId="77777777" w:rsidTr="0001709E">
        <w:tc>
          <w:tcPr>
            <w:tcW w:w="3116" w:type="dxa"/>
          </w:tcPr>
          <w:p w14:paraId="54CA5B60" w14:textId="4BBCF607" w:rsidR="009B57B7" w:rsidRDefault="009B57B7" w:rsidP="0001709E">
            <w:r>
              <w:t>3</w:t>
            </w:r>
          </w:p>
        </w:tc>
        <w:tc>
          <w:tcPr>
            <w:tcW w:w="3117" w:type="dxa"/>
          </w:tcPr>
          <w:p w14:paraId="72204EB5" w14:textId="4631CCDA" w:rsidR="009B57B7" w:rsidRDefault="00095453" w:rsidP="004C30FA">
            <w:pPr>
              <w:ind w:firstLine="0"/>
            </w:pPr>
            <w:r>
              <w:t>null</w:t>
            </w:r>
          </w:p>
        </w:tc>
        <w:tc>
          <w:tcPr>
            <w:tcW w:w="3117" w:type="dxa"/>
          </w:tcPr>
          <w:p w14:paraId="5C7877FA" w14:textId="7E48F313" w:rsidR="009B57B7" w:rsidRDefault="00095453" w:rsidP="004C30FA">
            <w:pPr>
              <w:ind w:firstLine="0"/>
            </w:pPr>
            <w:r>
              <w:t>Program prompts user to press enter to end</w:t>
            </w:r>
          </w:p>
        </w:tc>
      </w:tr>
    </w:tbl>
    <w:p w14:paraId="3F1FB234" w14:textId="4B777A1D" w:rsidR="00B93040" w:rsidRPr="0001709E" w:rsidRDefault="00B93040" w:rsidP="0001709E">
      <w:pPr>
        <w:pStyle w:val="Heading5"/>
        <w:numPr>
          <w:ilvl w:val="0"/>
          <w:numId w:val="17"/>
        </w:numPr>
        <w:jc w:val="both"/>
        <w:rPr>
          <w:i w:val="0"/>
          <w:iCs w:val="0"/>
          <w:sz w:val="28"/>
          <w:szCs w:val="28"/>
        </w:rPr>
      </w:pPr>
      <w:r>
        <w:rPr>
          <w:i w:val="0"/>
          <w:iCs w:val="0"/>
          <w:sz w:val="28"/>
          <w:szCs w:val="28"/>
        </w:rPr>
        <w:t>Step 5: Desk Check</w:t>
      </w:r>
    </w:p>
    <w:sectPr w:rsidR="00B93040" w:rsidRPr="0001709E" w:rsidSect="009435F5">
      <w:headerReference w:type="default" r:id="rId9"/>
      <w:footnotePr>
        <w:pos w:val="beneathText"/>
      </w:footnotePr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9D8681" w14:textId="77777777" w:rsidR="009579E0" w:rsidRDefault="009579E0">
      <w:pPr>
        <w:spacing w:line="240" w:lineRule="auto"/>
      </w:pPr>
      <w:r>
        <w:separator/>
      </w:r>
    </w:p>
    <w:p w14:paraId="5A3DEF35" w14:textId="77777777" w:rsidR="009579E0" w:rsidRDefault="009579E0"/>
  </w:endnote>
  <w:endnote w:type="continuationSeparator" w:id="0">
    <w:p w14:paraId="7099A4EF" w14:textId="77777777" w:rsidR="009579E0" w:rsidRDefault="009579E0">
      <w:pPr>
        <w:spacing w:line="240" w:lineRule="auto"/>
      </w:pPr>
      <w:r>
        <w:continuationSeparator/>
      </w:r>
    </w:p>
    <w:p w14:paraId="515960FB" w14:textId="77777777" w:rsidR="009579E0" w:rsidRDefault="009579E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77991E" w14:textId="77777777" w:rsidR="009579E0" w:rsidRDefault="009579E0">
      <w:pPr>
        <w:spacing w:line="240" w:lineRule="auto"/>
      </w:pPr>
      <w:r>
        <w:separator/>
      </w:r>
    </w:p>
    <w:p w14:paraId="5B3A0C9B" w14:textId="77777777" w:rsidR="009579E0" w:rsidRDefault="009579E0"/>
  </w:footnote>
  <w:footnote w:type="continuationSeparator" w:id="0">
    <w:p w14:paraId="452A2A39" w14:textId="77777777" w:rsidR="009579E0" w:rsidRDefault="009579E0">
      <w:pPr>
        <w:spacing w:line="240" w:lineRule="auto"/>
      </w:pPr>
      <w:r>
        <w:continuationSeparator/>
      </w:r>
    </w:p>
    <w:p w14:paraId="7DA29BD4" w14:textId="77777777" w:rsidR="009579E0" w:rsidRDefault="009579E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66F9BB" w14:textId="5E71FCDD" w:rsidR="00E81978" w:rsidRDefault="00000000">
    <w:pPr>
      <w:pStyle w:val="Header"/>
    </w:pPr>
    <w:sdt>
      <w:sdtPr>
        <w:rPr>
          <w:rStyle w:val="Strong"/>
        </w:rPr>
        <w:alias w:val="Running head"/>
        <w:tag w:val=""/>
        <w:id w:val="12739865"/>
        <w:placeholder>
          <w:docPart w:val="917A3EF4B1BD46C391D1CFA870580CE7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Content>
        <w:r w:rsidR="006C7DAB" w:rsidRPr="006C7DAB">
          <w:rPr>
            <w:rStyle w:val="Strong"/>
          </w:rPr>
          <w:t>Assignment 3: Arrays and Functions</w:t>
        </w:r>
      </w:sdtContent>
    </w:sdt>
    <w:r w:rsidR="005D3A03">
      <w:rPr>
        <w:rStyle w:val="Strong"/>
      </w:rPr>
      <w:ptab w:relativeTo="margin" w:alignment="right" w:leader="none"/>
    </w:r>
    <w:r w:rsidR="005D3A03">
      <w:rPr>
        <w:rStyle w:val="Strong"/>
      </w:rPr>
      <w:fldChar w:fldCharType="begin"/>
    </w:r>
    <w:r w:rsidR="005D3A03">
      <w:rPr>
        <w:rStyle w:val="Strong"/>
      </w:rPr>
      <w:instrText xml:space="preserve"> PAGE   \* MERGEFORMAT </w:instrText>
    </w:r>
    <w:r w:rsidR="005D3A03">
      <w:rPr>
        <w:rStyle w:val="Strong"/>
      </w:rPr>
      <w:fldChar w:fldCharType="separate"/>
    </w:r>
    <w:r w:rsidR="000D3F41">
      <w:rPr>
        <w:rStyle w:val="Strong"/>
        <w:noProof/>
      </w:rPr>
      <w:t>8</w:t>
    </w:r>
    <w:r w:rsidR="005D3A03">
      <w:rPr>
        <w:rStyle w:val="Strong"/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39762D12"/>
    <w:multiLevelType w:val="hybridMultilevel"/>
    <w:tmpl w:val="6A8AC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5A1099"/>
    <w:multiLevelType w:val="multilevel"/>
    <w:tmpl w:val="4268E1E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54B27D0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5EDE380C"/>
    <w:multiLevelType w:val="hybridMultilevel"/>
    <w:tmpl w:val="C5CA8C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D702056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727374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202477717">
    <w:abstractNumId w:val="9"/>
  </w:num>
  <w:num w:numId="2" w16cid:durableId="395276263">
    <w:abstractNumId w:val="7"/>
  </w:num>
  <w:num w:numId="3" w16cid:durableId="1591426395">
    <w:abstractNumId w:val="6"/>
  </w:num>
  <w:num w:numId="4" w16cid:durableId="2019965528">
    <w:abstractNumId w:val="5"/>
  </w:num>
  <w:num w:numId="5" w16cid:durableId="1315143374">
    <w:abstractNumId w:val="4"/>
  </w:num>
  <w:num w:numId="6" w16cid:durableId="292567034">
    <w:abstractNumId w:val="8"/>
  </w:num>
  <w:num w:numId="7" w16cid:durableId="1311864704">
    <w:abstractNumId w:val="3"/>
  </w:num>
  <w:num w:numId="8" w16cid:durableId="1078670282">
    <w:abstractNumId w:val="2"/>
  </w:num>
  <w:num w:numId="9" w16cid:durableId="1416129316">
    <w:abstractNumId w:val="1"/>
  </w:num>
  <w:num w:numId="10" w16cid:durableId="1334382523">
    <w:abstractNumId w:val="0"/>
  </w:num>
  <w:num w:numId="11" w16cid:durableId="547574888">
    <w:abstractNumId w:val="9"/>
    <w:lvlOverride w:ilvl="0">
      <w:startOverride w:val="1"/>
    </w:lvlOverride>
  </w:num>
  <w:num w:numId="12" w16cid:durableId="767387766">
    <w:abstractNumId w:val="15"/>
  </w:num>
  <w:num w:numId="13" w16cid:durableId="465467635">
    <w:abstractNumId w:val="12"/>
  </w:num>
  <w:num w:numId="14" w16cid:durableId="1515921301">
    <w:abstractNumId w:val="11"/>
  </w:num>
  <w:num w:numId="15" w16cid:durableId="1676222749">
    <w:abstractNumId w:val="14"/>
  </w:num>
  <w:num w:numId="16" w16cid:durableId="1833443240">
    <w:abstractNumId w:val="10"/>
  </w:num>
  <w:num w:numId="17" w16cid:durableId="117888986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D8E"/>
    <w:rsid w:val="00003EBF"/>
    <w:rsid w:val="0001358C"/>
    <w:rsid w:val="0001709E"/>
    <w:rsid w:val="00020960"/>
    <w:rsid w:val="000732D5"/>
    <w:rsid w:val="0009266B"/>
    <w:rsid w:val="00092BB0"/>
    <w:rsid w:val="00093438"/>
    <w:rsid w:val="00095453"/>
    <w:rsid w:val="000D3F41"/>
    <w:rsid w:val="000D5872"/>
    <w:rsid w:val="00102707"/>
    <w:rsid w:val="00130E72"/>
    <w:rsid w:val="00163D53"/>
    <w:rsid w:val="001D77CF"/>
    <w:rsid w:val="00211A3D"/>
    <w:rsid w:val="0028758D"/>
    <w:rsid w:val="002A12CC"/>
    <w:rsid w:val="002A552A"/>
    <w:rsid w:val="002F170F"/>
    <w:rsid w:val="00310411"/>
    <w:rsid w:val="0032110D"/>
    <w:rsid w:val="00330245"/>
    <w:rsid w:val="0034565D"/>
    <w:rsid w:val="00355DCA"/>
    <w:rsid w:val="003730B9"/>
    <w:rsid w:val="003915A7"/>
    <w:rsid w:val="003A1330"/>
    <w:rsid w:val="003C466A"/>
    <w:rsid w:val="003C5DA0"/>
    <w:rsid w:val="003E44DE"/>
    <w:rsid w:val="003E6773"/>
    <w:rsid w:val="00415C6B"/>
    <w:rsid w:val="004328BE"/>
    <w:rsid w:val="00433CAD"/>
    <w:rsid w:val="00463131"/>
    <w:rsid w:val="00471EF7"/>
    <w:rsid w:val="004A6B4B"/>
    <w:rsid w:val="004C30FA"/>
    <w:rsid w:val="004E4AE9"/>
    <w:rsid w:val="004F0099"/>
    <w:rsid w:val="004F126B"/>
    <w:rsid w:val="00517850"/>
    <w:rsid w:val="00520848"/>
    <w:rsid w:val="00536412"/>
    <w:rsid w:val="00551A02"/>
    <w:rsid w:val="00552831"/>
    <w:rsid w:val="005534FA"/>
    <w:rsid w:val="00555097"/>
    <w:rsid w:val="00577229"/>
    <w:rsid w:val="005B3B06"/>
    <w:rsid w:val="005B57B9"/>
    <w:rsid w:val="005D3A03"/>
    <w:rsid w:val="005F41AE"/>
    <w:rsid w:val="005F538D"/>
    <w:rsid w:val="00602210"/>
    <w:rsid w:val="006234DB"/>
    <w:rsid w:val="00650AA4"/>
    <w:rsid w:val="00661E1B"/>
    <w:rsid w:val="00694792"/>
    <w:rsid w:val="006C4050"/>
    <w:rsid w:val="006C7DAB"/>
    <w:rsid w:val="007049E0"/>
    <w:rsid w:val="0077300E"/>
    <w:rsid w:val="007807A9"/>
    <w:rsid w:val="00793CED"/>
    <w:rsid w:val="007964A9"/>
    <w:rsid w:val="007A3223"/>
    <w:rsid w:val="007A534F"/>
    <w:rsid w:val="007E265C"/>
    <w:rsid w:val="007F7FA6"/>
    <w:rsid w:val="008002C0"/>
    <w:rsid w:val="00841ED2"/>
    <w:rsid w:val="00855A87"/>
    <w:rsid w:val="00874A4D"/>
    <w:rsid w:val="00882E8D"/>
    <w:rsid w:val="008A357F"/>
    <w:rsid w:val="008C5323"/>
    <w:rsid w:val="008D60FF"/>
    <w:rsid w:val="00914BC8"/>
    <w:rsid w:val="00916BE4"/>
    <w:rsid w:val="00925775"/>
    <w:rsid w:val="009435F5"/>
    <w:rsid w:val="009579E0"/>
    <w:rsid w:val="009A6A3B"/>
    <w:rsid w:val="009B57B7"/>
    <w:rsid w:val="009C3688"/>
    <w:rsid w:val="009E0F58"/>
    <w:rsid w:val="009E7F62"/>
    <w:rsid w:val="009F0016"/>
    <w:rsid w:val="00A252A0"/>
    <w:rsid w:val="00A55538"/>
    <w:rsid w:val="00A63B03"/>
    <w:rsid w:val="00A8108D"/>
    <w:rsid w:val="00B823AA"/>
    <w:rsid w:val="00B93040"/>
    <w:rsid w:val="00BA45DB"/>
    <w:rsid w:val="00BD1A37"/>
    <w:rsid w:val="00BD42C4"/>
    <w:rsid w:val="00BF4184"/>
    <w:rsid w:val="00C0601E"/>
    <w:rsid w:val="00C060FC"/>
    <w:rsid w:val="00C31D30"/>
    <w:rsid w:val="00C36D4F"/>
    <w:rsid w:val="00C5324D"/>
    <w:rsid w:val="00C601E9"/>
    <w:rsid w:val="00CD6920"/>
    <w:rsid w:val="00CD6E39"/>
    <w:rsid w:val="00CF1B7B"/>
    <w:rsid w:val="00CF6E91"/>
    <w:rsid w:val="00D06B1E"/>
    <w:rsid w:val="00D74596"/>
    <w:rsid w:val="00D85B68"/>
    <w:rsid w:val="00DC53CD"/>
    <w:rsid w:val="00DD6C4D"/>
    <w:rsid w:val="00DF2ADE"/>
    <w:rsid w:val="00E17827"/>
    <w:rsid w:val="00E2183B"/>
    <w:rsid w:val="00E2188F"/>
    <w:rsid w:val="00E25354"/>
    <w:rsid w:val="00E52A03"/>
    <w:rsid w:val="00E52DFF"/>
    <w:rsid w:val="00E6004D"/>
    <w:rsid w:val="00E65C9E"/>
    <w:rsid w:val="00E778B0"/>
    <w:rsid w:val="00E77D8E"/>
    <w:rsid w:val="00E81978"/>
    <w:rsid w:val="00F1296C"/>
    <w:rsid w:val="00F26113"/>
    <w:rsid w:val="00F379B7"/>
    <w:rsid w:val="00F525FA"/>
    <w:rsid w:val="00F8718F"/>
    <w:rsid w:val="00FA7460"/>
    <w:rsid w:val="00FB2E06"/>
    <w:rsid w:val="00FF2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0AB348"/>
  <w15:chartTrackingRefBased/>
  <w15:docId w15:val="{47A54EA3-F72B-479E-BE05-F05E88DD7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3F41"/>
    <w:rPr>
      <w:kern w:val="24"/>
    </w:rPr>
  </w:style>
  <w:style w:type="paragraph" w:styleId="Heading1">
    <w:name w:val="heading 1"/>
    <w:basedOn w:val="Normal"/>
    <w:next w:val="Normal"/>
    <w:link w:val="Heading1Char"/>
    <w:uiPriority w:val="4"/>
    <w:qFormat/>
    <w:rsid w:val="009A6A3B"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rsid w:val="009A6A3B"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rsid w:val="00C31D30"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4"/>
    <w:unhideWhenUsed/>
    <w:qFormat/>
    <w:rsid w:val="00C31D30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4"/>
    <w:unhideWhenUsed/>
    <w:qFormat/>
    <w:rsid w:val="00C31D30"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9A6A3B"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9A6A3B"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9A6A3B"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9A6A3B"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Strong">
    <w:name w:val="Strong"/>
    <w:basedOn w:val="DefaultParagraphFont"/>
    <w:uiPriority w:val="22"/>
    <w:unhideWhenUsed/>
    <w:qFormat/>
    <w:rPr>
      <w:b w:val="0"/>
      <w:bCs w:val="0"/>
      <w:caps/>
      <w:smallCaps w:val="0"/>
    </w:rPr>
  </w:style>
  <w:style w:type="character" w:styleId="PlaceholderText">
    <w:name w:val="Placeholder Text"/>
    <w:basedOn w:val="DefaultParagraphFont"/>
    <w:uiPriority w:val="99"/>
    <w:semiHidden/>
    <w:rsid w:val="005D3A03"/>
    <w:rPr>
      <w:color w:val="404040" w:themeColor="text1" w:themeTint="BF"/>
    </w:rPr>
  </w:style>
  <w:style w:type="paragraph" w:styleId="NoSpacing">
    <w:name w:val="No Spacing"/>
    <w:aliases w:val="No Indent"/>
    <w:uiPriority w:val="3"/>
    <w:qFormat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4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2Char">
    <w:name w:val="Heading 2 Char"/>
    <w:basedOn w:val="DefaultParagraphFont"/>
    <w:link w:val="Heading2"/>
    <w:uiPriority w:val="4"/>
    <w:rPr>
      <w:rFonts w:asciiTheme="majorHAnsi" w:eastAsiaTheme="majorEastAsia" w:hAnsiTheme="majorHAnsi" w:cstheme="majorBidi"/>
      <w:b/>
      <w:bCs/>
      <w:kern w:val="24"/>
    </w:rPr>
  </w:style>
  <w:style w:type="paragraph" w:styleId="Title">
    <w:name w:val="Title"/>
    <w:basedOn w:val="Normal"/>
    <w:link w:val="TitleChar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DefaultParagraphFont"/>
    <w:link w:val="Title"/>
    <w:rsid w:val="008C5323"/>
    <w:rPr>
      <w:rFonts w:asciiTheme="majorHAnsi" w:eastAsiaTheme="majorEastAsia" w:hAnsiTheme="majorHAnsi" w:cstheme="majorBidi"/>
      <w:kern w:val="24"/>
    </w:rPr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4"/>
    <w:rsid w:val="00C31D30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4Char">
    <w:name w:val="Heading 4 Char"/>
    <w:basedOn w:val="DefaultParagraphFont"/>
    <w:link w:val="Heading4"/>
    <w:uiPriority w:val="4"/>
    <w:rsid w:val="00C31D30"/>
    <w:rPr>
      <w:rFonts w:asciiTheme="majorHAnsi" w:eastAsiaTheme="majorEastAsia" w:hAnsiTheme="majorHAnsi" w:cstheme="majorBidi"/>
      <w:b/>
      <w:bCs/>
      <w:i/>
      <w:iCs/>
      <w:kern w:val="24"/>
    </w:rPr>
  </w:style>
  <w:style w:type="character" w:customStyle="1" w:styleId="Heading5Char">
    <w:name w:val="Heading 5 Char"/>
    <w:basedOn w:val="DefaultParagraphFont"/>
    <w:link w:val="Heading5"/>
    <w:uiPriority w:val="4"/>
    <w:rsid w:val="00C31D30"/>
    <w:rPr>
      <w:rFonts w:asciiTheme="majorHAnsi" w:eastAsiaTheme="majorEastAsia" w:hAnsiTheme="majorHAnsi" w:cstheme="majorBidi"/>
      <w:i/>
      <w:iCs/>
      <w:kern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002"/>
    <w:rPr>
      <w:rFonts w:ascii="Segoe UI" w:hAnsi="Segoe UI" w:cs="Segoe UI"/>
      <w:kern w:val="24"/>
      <w:sz w:val="22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9A6A3B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 w:firstLine="0"/>
    </w:pPr>
    <w:rPr>
      <w:i/>
      <w:iCs/>
      <w:color w:val="595959" w:themeColor="text1" w:themeTint="A6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FF2002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F2002"/>
    <w:rPr>
      <w:kern w:val="24"/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F2002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F2002"/>
    <w:rPr>
      <w:kern w:val="24"/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F2002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2002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2002"/>
    <w:rPr>
      <w:kern w:val="24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F2002"/>
    <w:rPr>
      <w:rFonts w:ascii="Segoe UI" w:hAnsi="Segoe UI" w:cs="Segoe UI"/>
      <w:kern w:val="24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F2002"/>
    <w:pPr>
      <w:spacing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F2002"/>
    <w:rPr>
      <w:kern w:val="24"/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FF2002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styleId="Footer">
    <w:name w:val="footer"/>
    <w:basedOn w:val="Normal"/>
    <w:link w:val="FooterChar"/>
    <w:uiPriority w:val="99"/>
    <w:unhideWhenUsed/>
    <w:rsid w:val="008002C0"/>
    <w:pPr>
      <w:spacing w:line="240" w:lineRule="auto"/>
      <w:ind w:firstLine="0"/>
    </w:pPr>
  </w:style>
  <w:style w:type="character" w:customStyle="1" w:styleId="FooterChar">
    <w:name w:val="Footer Char"/>
    <w:basedOn w:val="DefaultParagraphFont"/>
    <w:link w:val="Footer"/>
    <w:uiPriority w:val="99"/>
    <w:rsid w:val="008002C0"/>
    <w:rPr>
      <w:kern w:val="24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002"/>
    <w:rPr>
      <w:rFonts w:asciiTheme="majorHAnsi" w:eastAsiaTheme="majorEastAsia" w:hAnsiTheme="majorHAnsi" w:cstheme="majorBidi"/>
      <w:color w:val="272727" w:themeColor="text1" w:themeTint="D8"/>
      <w:kern w:val="24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002"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2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D3A03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D3A03"/>
    <w:rPr>
      <w:i/>
      <w:iCs/>
      <w:color w:val="404040" w:themeColor="text1" w:themeTint="BF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FF200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F2002"/>
    <w:rPr>
      <w:rFonts w:ascii="Consolas" w:hAnsi="Consolas" w:cs="Consolas"/>
      <w:kern w:val="24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5"/>
    <w:unhideWhenUsed/>
    <w:qFormat/>
    <w:rPr>
      <w:vertAlign w:val="superscript"/>
    </w:rPr>
  </w:style>
  <w:style w:type="table" w:customStyle="1" w:styleId="APAReport">
    <w:name w:val="APA Report"/>
    <w:basedOn w:val="TableNormal"/>
    <w:uiPriority w:val="99"/>
    <w:rsid w:val="00BF4184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asciiTheme="majorHAnsi" w:hAnsiTheme="majorHAnsi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39"/>
    <w:qFormat/>
    <w:pPr>
      <w:spacing w:before="240"/>
      <w:ind w:firstLine="0"/>
      <w:contextualSpacing/>
    </w:pPr>
  </w:style>
  <w:style w:type="table" w:styleId="PlainTable1">
    <w:name w:val="Plain Table 1"/>
    <w:basedOn w:val="TableNormal"/>
    <w:uiPriority w:val="41"/>
    <w:rsid w:val="00E6004D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F2002"/>
    <w:rPr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FF2002"/>
    <w:pPr>
      <w:spacing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F2002"/>
    <w:rPr>
      <w:kern w:val="24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5D3A03"/>
    <w:rPr>
      <w:i/>
      <w:iCs/>
      <w:color w:val="373737" w:themeColor="accent1" w:themeShade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A45DB"/>
    <w:rPr>
      <w:b/>
      <w:bCs/>
      <w:caps w:val="0"/>
      <w:smallCaps/>
      <w:color w:val="595959" w:themeColor="text1" w:themeTint="A6"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A6A3B"/>
    <w:pPr>
      <w:spacing w:before="240"/>
      <w:ind w:firstLine="720"/>
      <w:jc w:val="left"/>
      <w:outlineLvl w:val="9"/>
    </w:pPr>
    <w:rPr>
      <w:bCs w:val="0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9A6A3B"/>
    <w:rPr>
      <w:color w:val="595959" w:themeColor="text1" w:themeTint="A6"/>
      <w:u w:val="single"/>
    </w:rPr>
  </w:style>
  <w:style w:type="paragraph" w:customStyle="1" w:styleId="Title2">
    <w:name w:val="Title 2"/>
    <w:basedOn w:val="Normal"/>
    <w:uiPriority w:val="1"/>
    <w:qFormat/>
    <w:rsid w:val="00B823AA"/>
    <w:pPr>
      <w:ind w:firstLine="0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7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14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8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8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OneDrive%20-%20Durham%20College\Durham%20College\2022%20Fall%20Semester\APA-Forma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17A3EF4B1BD46C391D1CFA870580C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C024B7-AE02-40D2-A6F5-A7FB5D3ABF59}"/>
      </w:docPartPr>
      <w:docPartBody>
        <w:p w:rsidR="00C140A3" w:rsidRDefault="00BF5086">
          <w:pPr>
            <w:pStyle w:val="917A3EF4B1BD46C391D1CFA870580CE7"/>
          </w:pPr>
          <w:r w:rsidRPr="005D3A03">
            <w:t>Figures title: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0A3"/>
    <w:rsid w:val="0018477D"/>
    <w:rsid w:val="00201E68"/>
    <w:rsid w:val="00BF5086"/>
    <w:rsid w:val="00C140A3"/>
    <w:rsid w:val="00E11F59"/>
    <w:rsid w:val="00E97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paragraph" w:customStyle="1" w:styleId="917A3EF4B1BD46C391D1CFA870580CE7">
    <w:name w:val="917A3EF4B1BD46C391D1CFA870580CE7"/>
  </w:style>
  <w:style w:type="paragraph" w:customStyle="1" w:styleId="2034E8E4B93C4E868F1CA2FBC5F8E9C2">
    <w:name w:val="2034E8E4B93C4E868F1CA2FBC5F8E9C2"/>
    <w:rsid w:val="00C140A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Assignment 3: Arrays and Functions</Abstract>
  <CompanyAddress/>
  <CompanyPhone/>
  <CompanyFax/>
  <CompanyEmail/>
</CoverPageProperties>
</file>

<file path=customXml/item2.xml><?xml version="1.0" encoding="utf-8"?>
<b:Sources xmlns:b="http://schemas.openxmlformats.org/officeDocument/2006/bibliography" SelectedStyle="\APASixthEditionOfficeOnline.xsl" StyleName="APA" Version="6">
  <b:Source>
    <b:Tag>Article</b:Tag>
    <b:SourceType>JournalArticle</b:SourceType>
    <b:Guid>{A9826F97-9AB6-4323-9880-F46D9FA5FDF4}</b:Guid>
    <b:Title>Article Title</b:Title>
    <b:Year>Year</b:Year>
    <b:JournalName>Journal Title</b:JournalName>
    <b:Pages>Pages From - To</b:Pages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1</b:RefOrder>
  </b:Source>
  <b:Source>
    <b:Tag>Last</b:Tag>
    <b:SourceType>Book</b:SourceType>
    <b:Guid>{60AAA012-579D-4CB3-B717-40E27E8995F9}</b:Guid>
    <b:Title>Book Title</b:Title>
    <b:Year>Year</b:Year>
    <b:City>City Name</b:City>
    <b:Publisher>Publisher Name</b:Publisher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2DBADFB-1DDD-494B-BD57-A57FFC80C6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APA-Format</Template>
  <TotalTime>2</TotalTime>
  <Pages>5</Pages>
  <Words>552</Words>
  <Characters>3148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Zulkifli Salami</cp:lastModifiedBy>
  <cp:revision>3</cp:revision>
  <dcterms:created xsi:type="dcterms:W3CDTF">2023-03-12T19:20:00Z</dcterms:created>
  <dcterms:modified xsi:type="dcterms:W3CDTF">2023-03-12T19:20:00Z</dcterms:modified>
</cp:coreProperties>
</file>